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2AEF" w14:textId="0A7CCA4A" w:rsidR="00840627" w:rsidRDefault="004A51BC">
      <w:pPr>
        <w:rPr>
          <w:lang w:val="en-CA"/>
        </w:rPr>
      </w:pPr>
      <w:r>
        <w:rPr>
          <w:lang w:val="en-CA"/>
        </w:rPr>
        <w:t xml:space="preserve">Fertility Indicators </w:t>
      </w:r>
      <w:r w:rsidRPr="004A51BC">
        <w:rPr>
          <w:lang w:val="en-CA"/>
        </w:rPr>
        <w:t>http://www.naturalfamilyplanning.ie/what-is-cervical-mucus/</w:t>
      </w:r>
    </w:p>
    <w:p w14:paraId="5D86016F" w14:textId="730721D9" w:rsidR="004A51BC" w:rsidRDefault="004A51BC">
      <w:pPr>
        <w:rPr>
          <w:lang w:val="en-CA"/>
        </w:rPr>
      </w:pPr>
      <w:r>
        <w:rPr>
          <w:lang w:val="en-CA"/>
        </w:rPr>
        <w:t>^Ovulation Indicators</w:t>
      </w:r>
    </w:p>
    <w:p w14:paraId="71F3E89E" w14:textId="07A997D7" w:rsidR="004A51BC" w:rsidRDefault="004A51BC">
      <w:pPr>
        <w:rPr>
          <w:u w:val="single"/>
          <w:lang w:val="en-CA"/>
        </w:rPr>
      </w:pPr>
      <w:r w:rsidRPr="004A51BC">
        <w:rPr>
          <w:u w:val="single"/>
          <w:lang w:val="en-CA"/>
        </w:rPr>
        <w:t>Cervical Mucus</w:t>
      </w:r>
    </w:p>
    <w:p w14:paraId="1032C636" w14:textId="77777777" w:rsidR="004A51BC" w:rsidRPr="004A51BC" w:rsidRDefault="004A51BC">
      <w:pPr>
        <w:rPr>
          <w:u w:val="single"/>
          <w:lang w:val="en-CA"/>
        </w:rPr>
      </w:pPr>
    </w:p>
    <w:p w14:paraId="352FD921" w14:textId="41A2AB6B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Typically: 90-95% water content</w:t>
      </w:r>
    </w:p>
    <w:p w14:paraId="42A4BB4E" w14:textId="6E5CCFAC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Ovulation: 98-99% water content</w:t>
      </w:r>
    </w:p>
    <w:p w14:paraId="73AA7BD0" w14:textId="4C474FC4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other percentages are salts, organics, sugars, </w:t>
      </w:r>
      <w:proofErr w:type="spellStart"/>
      <w:r>
        <w:rPr>
          <w:lang w:val="en-CA"/>
        </w:rPr>
        <w:t>mucin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– measuring these could be easier to measure</w:t>
      </w:r>
    </w:p>
    <w:p w14:paraId="668C29CD" w14:textId="483DB2E8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Cervical MUCIN is very important. Accounts for most of the properties</w:t>
      </w:r>
    </w:p>
    <w:p w14:paraId="5C0BB578" w14:textId="2D8918B4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Gestogenic</w:t>
      </w:r>
      <w:proofErr w:type="spellEnd"/>
      <w:r>
        <w:rPr>
          <w:lang w:val="en-CA"/>
        </w:rPr>
        <w:t xml:space="preserve"> mucus is progesterone stimulated, infertile, moist/dam/ tacky, scant, </w:t>
      </w:r>
      <w:proofErr w:type="spellStart"/>
      <w:proofErr w:type="gramStart"/>
      <w:r>
        <w:rPr>
          <w:lang w:val="en-CA"/>
        </w:rPr>
        <w:t>opaque,viscous</w:t>
      </w:r>
      <w:proofErr w:type="spellEnd"/>
      <w:proofErr w:type="gramEnd"/>
    </w:p>
    <w:p w14:paraId="020540DB" w14:textId="5CFF865E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Oestrogenic under estrogen stimulation, mixes three </w:t>
      </w:r>
      <w:proofErr w:type="spellStart"/>
      <w:r>
        <w:rPr>
          <w:lang w:val="en-CA"/>
        </w:rPr>
        <w:t>subtates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Loaf,String</w:t>
      </w:r>
      <w:proofErr w:type="spellEnd"/>
      <w:proofErr w:type="gramEnd"/>
      <w:r>
        <w:rPr>
          <w:lang w:val="en-CA"/>
        </w:rPr>
        <w:t xml:space="preserve">(sperm carrier),Peak  and they are in the fertile cycle, sensation/appearance different for each. Wet slippery, raw egg white stretchy runny clear abundant </w:t>
      </w:r>
    </w:p>
    <w:p w14:paraId="4D40DC11" w14:textId="77777777" w:rsidR="004A51BC" w:rsidRDefault="004A51BC" w:rsidP="004A51BC">
      <w:pPr>
        <w:ind w:left="360"/>
        <w:rPr>
          <w:lang w:val="en-CA"/>
        </w:rPr>
      </w:pPr>
    </w:p>
    <w:p w14:paraId="3C769332" w14:textId="24A337BF" w:rsidR="004A51BC" w:rsidRDefault="004A51BC" w:rsidP="004A51BC">
      <w:pPr>
        <w:ind w:left="360"/>
        <w:rPr>
          <w:lang w:val="en-CA"/>
        </w:rPr>
      </w:pPr>
      <w:r>
        <w:rPr>
          <w:lang w:val="en-CA"/>
        </w:rPr>
        <w:t xml:space="preserve">Most important for tracking is the build-up as the actual appearance/ chemistry can change between cycles. </w:t>
      </w:r>
    </w:p>
    <w:p w14:paraId="2BF9AE5F" w14:textId="77777777" w:rsidR="004A51BC" w:rsidRDefault="004A51BC" w:rsidP="004A51BC">
      <w:pPr>
        <w:ind w:left="360"/>
        <w:rPr>
          <w:lang w:val="en-CA"/>
        </w:rPr>
      </w:pPr>
    </w:p>
    <w:p w14:paraId="6CEC319A" w14:textId="77777777" w:rsidR="004A51BC" w:rsidRPr="004A51BC" w:rsidRDefault="004A51BC" w:rsidP="004A51BC">
      <w:pPr>
        <w:ind w:left="360"/>
        <w:rPr>
          <w:lang w:val="en-CA"/>
        </w:rPr>
      </w:pPr>
    </w:p>
    <w:p w14:paraId="3C37E199" w14:textId="0D49B5FF" w:rsidR="004A51BC" w:rsidRPr="004A51BC" w:rsidRDefault="004A51BC" w:rsidP="004A51BC">
      <w:pPr>
        <w:rPr>
          <w:u w:val="single"/>
          <w:lang w:val="en-CA"/>
        </w:rPr>
      </w:pPr>
      <w:bookmarkStart w:id="0" w:name="_GoBack"/>
      <w:r w:rsidRPr="004A51BC">
        <w:rPr>
          <w:u w:val="single"/>
          <w:lang w:val="en-CA"/>
        </w:rPr>
        <w:t>Temperature:</w:t>
      </w:r>
    </w:p>
    <w:bookmarkEnd w:id="0"/>
    <w:sectPr w:rsidR="004A51BC" w:rsidRPr="004A51BC" w:rsidSect="002C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7713"/>
    <w:multiLevelType w:val="hybridMultilevel"/>
    <w:tmpl w:val="85A0E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8C"/>
    <w:rsid w:val="002C5C8C"/>
    <w:rsid w:val="003463BA"/>
    <w:rsid w:val="004A51BC"/>
    <w:rsid w:val="00840627"/>
    <w:rsid w:val="00D048D3"/>
    <w:rsid w:val="00E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0F9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Fertility Indicators.docx</Template>
  <TotalTime>8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2016-01-16T00:15:00Z</dcterms:created>
  <dcterms:modified xsi:type="dcterms:W3CDTF">2016-03-12T23:58:00Z</dcterms:modified>
</cp:coreProperties>
</file>